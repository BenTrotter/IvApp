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8AF5" w14:textId="77777777" w:rsidR="00807843" w:rsidRDefault="008148C9">
      <w:pPr>
        <w:pStyle w:val="Heading1"/>
      </w:pPr>
      <w:r>
        <w:t>Environment documentation</w:t>
      </w:r>
    </w:p>
    <w:p w14:paraId="3CADA641" w14:textId="77777777" w:rsidR="00E43867" w:rsidRPr="00E43867" w:rsidRDefault="00E4386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Go to the Iv folder in Documents then type:</w:t>
      </w:r>
    </w:p>
    <w:p w14:paraId="6CCFEFDD" w14:textId="77777777" w:rsidR="00807843" w:rsidRDefault="008148C9" w:rsidP="00E43867">
      <w:pPr>
        <w:rPr>
          <w:rFonts w:ascii="Courier" w:hAnsi="Courier"/>
          <w:sz w:val="22"/>
          <w:szCs w:val="22"/>
          <w:lang w:val="en-GB"/>
        </w:rPr>
      </w:pPr>
      <w:r w:rsidRPr="00E43867">
        <w:rPr>
          <w:rFonts w:ascii="Courier" w:hAnsi="Courier"/>
          <w:sz w:val="22"/>
          <w:szCs w:val="22"/>
          <w:lang w:val="en-GB"/>
        </w:rPr>
        <w:t>source bin/activate</w:t>
      </w:r>
    </w:p>
    <w:p w14:paraId="0031F2D7" w14:textId="77777777" w:rsidR="00E43867" w:rsidRDefault="00E4386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To open the virtual environment.</w:t>
      </w:r>
    </w:p>
    <w:p w14:paraId="173DD7D5" w14:textId="77777777" w:rsidR="00E43867" w:rsidRDefault="00E4386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</w:p>
    <w:p w14:paraId="3A8DC2EC" w14:textId="77777777" w:rsidR="00E43867" w:rsidRDefault="00E4386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Type:</w:t>
      </w:r>
    </w:p>
    <w:p w14:paraId="6B7BB6F2" w14:textId="77777777" w:rsidR="00E43867" w:rsidRDefault="00E43867" w:rsidP="00E43867">
      <w:pPr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</w:pPr>
      <w:r w:rsidRPr="00E4386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 xml:space="preserve">python </w:t>
      </w:r>
      <w:proofErr w:type="spellStart"/>
      <w:r w:rsidRPr="00E4386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>manage.py</w:t>
      </w:r>
      <w:proofErr w:type="spellEnd"/>
      <w:r w:rsidRPr="00E4386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 xml:space="preserve"> </w:t>
      </w:r>
      <w:proofErr w:type="spellStart"/>
      <w:r w:rsidRPr="00E4386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>runserver</w:t>
      </w:r>
      <w:proofErr w:type="spellEnd"/>
    </w:p>
    <w:p w14:paraId="042664D1" w14:textId="77777777" w:rsidR="00E43867" w:rsidRDefault="00E4386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To run the server.</w:t>
      </w:r>
    </w:p>
    <w:p w14:paraId="4FF665FD" w14:textId="77777777" w:rsidR="000F1FA7" w:rsidRDefault="000F1FA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</w:p>
    <w:p w14:paraId="3AB3805D" w14:textId="77777777" w:rsidR="008751CE" w:rsidRDefault="008751CE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Get the address from the terminal. Then put /admin to the end of the address to log in.</w:t>
      </w:r>
    </w:p>
    <w:p w14:paraId="13504761" w14:textId="77777777" w:rsidR="008751CE" w:rsidRDefault="008751CE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Superuser credentials:</w:t>
      </w:r>
    </w:p>
    <w:p w14:paraId="09CF14AE" w14:textId="77777777" w:rsidR="008751CE" w:rsidRDefault="008751CE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Username: Ben</w:t>
      </w:r>
    </w:p>
    <w:p w14:paraId="685912C7" w14:textId="77777777" w:rsidR="008751CE" w:rsidRDefault="008751CE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Password: B*********!!</w:t>
      </w:r>
    </w:p>
    <w:p w14:paraId="3C3245A5" w14:textId="77777777" w:rsidR="000F1FA7" w:rsidRDefault="000F1FA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</w:p>
    <w:p w14:paraId="6FA68D40" w14:textId="77777777" w:rsidR="000F1FA7" w:rsidRDefault="000F1FA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Run:</w:t>
      </w:r>
    </w:p>
    <w:p w14:paraId="6385C6EF" w14:textId="77777777" w:rsidR="000F1FA7" w:rsidRPr="000F1FA7" w:rsidRDefault="000F1FA7" w:rsidP="00E43867">
      <w:pPr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</w:pPr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 xml:space="preserve">python </w:t>
      </w:r>
      <w:proofErr w:type="spellStart"/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>manage.py</w:t>
      </w:r>
      <w:proofErr w:type="spellEnd"/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 xml:space="preserve"> </w:t>
      </w:r>
      <w:proofErr w:type="spellStart"/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>makemigrations</w:t>
      </w:r>
      <w:proofErr w:type="spellEnd"/>
    </w:p>
    <w:p w14:paraId="1E2DB43D" w14:textId="77777777" w:rsidR="000F1FA7" w:rsidRPr="000F1FA7" w:rsidRDefault="000F1FA7" w:rsidP="00E43867">
      <w:pPr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</w:pPr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 xml:space="preserve">python </w:t>
      </w:r>
      <w:proofErr w:type="spellStart"/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>manage.py</w:t>
      </w:r>
      <w:proofErr w:type="spellEnd"/>
      <w:r w:rsidRPr="000F1FA7">
        <w:rPr>
          <w:rFonts w:ascii="Courier" w:hAnsi="Courier" w:cs="Menlo"/>
          <w:color w:val="7F7F7F" w:themeColor="text1" w:themeTint="80"/>
          <w:sz w:val="22"/>
          <w:szCs w:val="22"/>
          <w:lang w:val="en-GB"/>
        </w:rPr>
        <w:t xml:space="preserve"> migrate</w:t>
      </w:r>
    </w:p>
    <w:p w14:paraId="5A6853D6" w14:textId="77777777" w:rsidR="000F1FA7" w:rsidRPr="000F1FA7" w:rsidRDefault="000F1FA7" w:rsidP="00E43867">
      <w:pPr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 xml:space="preserve">Whenever you make changes to </w:t>
      </w:r>
      <w:proofErr w:type="spellStart"/>
      <w:r>
        <w:rPr>
          <w:rFonts w:cstheme="minorHAnsi"/>
          <w:color w:val="000000" w:themeColor="text1"/>
          <w:sz w:val="22"/>
          <w:szCs w:val="22"/>
          <w:lang w:val="en-GB"/>
        </w:rPr>
        <w:t>models.py</w:t>
      </w:r>
      <w:proofErr w:type="spellEnd"/>
      <w:r>
        <w:rPr>
          <w:rFonts w:cstheme="minorHAnsi"/>
          <w:color w:val="000000" w:themeColor="text1"/>
          <w:sz w:val="22"/>
          <w:szCs w:val="22"/>
          <w:lang w:val="en-GB"/>
        </w:rPr>
        <w:t>.</w:t>
      </w:r>
    </w:p>
    <w:p w14:paraId="6F65241D" w14:textId="28BACDB0" w:rsidR="008148C9" w:rsidRDefault="008148C9" w:rsidP="008148C9">
      <w:pPr>
        <w:rPr>
          <w:sz w:val="22"/>
          <w:szCs w:val="22"/>
          <w:lang w:val="en-GB"/>
        </w:rPr>
      </w:pPr>
    </w:p>
    <w:p w14:paraId="2171A717" w14:textId="2023E224" w:rsidR="004A6EBA" w:rsidRDefault="004A6EBA" w:rsidP="008148C9">
      <w:pPr>
        <w:rPr>
          <w:sz w:val="22"/>
          <w:szCs w:val="22"/>
          <w:lang w:val="en-GB"/>
        </w:rPr>
      </w:pPr>
    </w:p>
    <w:p w14:paraId="50436351" w14:textId="69EA96D2" w:rsidR="004A6EBA" w:rsidRDefault="004A6EBA" w:rsidP="004A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92B2C"/>
          <w:sz w:val="20"/>
          <w:szCs w:val="20"/>
          <w:lang w:val="en-GB" w:eastAsia="en-GB"/>
        </w:rPr>
      </w:pPr>
      <w:r w:rsidRPr="004A6EBA">
        <w:rPr>
          <w:rFonts w:ascii="Menlo" w:eastAsia="Times New Roman" w:hAnsi="Menlo" w:cs="Menlo"/>
          <w:color w:val="292B2C"/>
          <w:sz w:val="20"/>
          <w:szCs w:val="20"/>
          <w:lang w:val="en-GB" w:eastAsia="en-GB"/>
        </w:rPr>
        <w:t xml:space="preserve">pip install </w:t>
      </w:r>
      <w:proofErr w:type="spellStart"/>
      <w:r w:rsidRPr="004A6EBA">
        <w:rPr>
          <w:rFonts w:ascii="Menlo" w:eastAsia="Times New Roman" w:hAnsi="Menlo" w:cs="Menlo"/>
          <w:color w:val="292B2C"/>
          <w:sz w:val="20"/>
          <w:szCs w:val="20"/>
          <w:lang w:val="en-GB" w:eastAsia="en-GB"/>
        </w:rPr>
        <w:t>yfinance</w:t>
      </w:r>
      <w:proofErr w:type="spellEnd"/>
      <w:r w:rsidRPr="004A6EBA">
        <w:rPr>
          <w:rFonts w:ascii="Menlo" w:eastAsia="Times New Roman" w:hAnsi="Menlo" w:cs="Menlo"/>
          <w:color w:val="292B2C"/>
          <w:sz w:val="20"/>
          <w:szCs w:val="20"/>
          <w:lang w:val="en-GB" w:eastAsia="en-GB"/>
        </w:rPr>
        <w:t xml:space="preserve"> --upgrade --no-cache-</w:t>
      </w:r>
      <w:proofErr w:type="spellStart"/>
      <w:r w:rsidRPr="004A6EBA">
        <w:rPr>
          <w:rFonts w:ascii="Menlo" w:eastAsia="Times New Roman" w:hAnsi="Menlo" w:cs="Menlo"/>
          <w:color w:val="292B2C"/>
          <w:sz w:val="20"/>
          <w:szCs w:val="20"/>
          <w:lang w:val="en-GB" w:eastAsia="en-GB"/>
        </w:rPr>
        <w:t>dir</w:t>
      </w:r>
      <w:proofErr w:type="spellEnd"/>
    </w:p>
    <w:p w14:paraId="37022D1D" w14:textId="00B4144D" w:rsidR="00271CE5" w:rsidRDefault="00271CE5" w:rsidP="00271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auto"/>
          <w:sz w:val="20"/>
          <w:szCs w:val="20"/>
          <w:bdr w:val="none" w:sz="0" w:space="0" w:color="auto" w:frame="1"/>
          <w:lang w:val="en-GB" w:eastAsia="en-GB"/>
        </w:rPr>
      </w:pPr>
      <w:r w:rsidRPr="00271CE5">
        <w:rPr>
          <w:rFonts w:ascii="inherit" w:eastAsia="Times New Roman" w:hAnsi="inherit" w:cs="Consolas"/>
          <w:color w:val="auto"/>
          <w:sz w:val="20"/>
          <w:szCs w:val="20"/>
          <w:bdr w:val="none" w:sz="0" w:space="0" w:color="auto" w:frame="1"/>
          <w:lang w:val="en-GB" w:eastAsia="en-GB"/>
        </w:rPr>
        <w:t>pip</w:t>
      </w:r>
      <w:r w:rsidRPr="00271CE5">
        <w:rPr>
          <w:rFonts w:ascii="inherit" w:eastAsia="Times New Roman" w:hAnsi="inherit" w:cs="Consolas"/>
          <w:b/>
          <w:bCs/>
          <w:color w:val="auto"/>
          <w:sz w:val="20"/>
          <w:szCs w:val="20"/>
          <w:bdr w:val="none" w:sz="0" w:space="0" w:color="auto" w:frame="1"/>
          <w:lang w:val="en-GB" w:eastAsia="en-GB"/>
        </w:rPr>
        <w:t>3</w:t>
      </w:r>
      <w:r w:rsidRPr="00271CE5">
        <w:rPr>
          <w:rFonts w:ascii="inherit" w:eastAsia="Times New Roman" w:hAnsi="inherit" w:cs="Consolas"/>
          <w:color w:val="auto"/>
          <w:sz w:val="20"/>
          <w:szCs w:val="20"/>
          <w:bdr w:val="none" w:sz="0" w:space="0" w:color="auto" w:frame="1"/>
          <w:lang w:val="en-GB" w:eastAsia="en-GB"/>
        </w:rPr>
        <w:t xml:space="preserve"> install </w:t>
      </w:r>
      <w:proofErr w:type="spellStart"/>
      <w:r w:rsidRPr="00271CE5">
        <w:rPr>
          <w:rFonts w:ascii="inherit" w:eastAsia="Times New Roman" w:hAnsi="inherit" w:cs="Consolas"/>
          <w:color w:val="auto"/>
          <w:sz w:val="20"/>
          <w:szCs w:val="20"/>
          <w:bdr w:val="none" w:sz="0" w:space="0" w:color="auto" w:frame="1"/>
          <w:lang w:val="en-GB" w:eastAsia="en-GB"/>
        </w:rPr>
        <w:t>lxml</w:t>
      </w:r>
      <w:proofErr w:type="spellEnd"/>
    </w:p>
    <w:p w14:paraId="177B7576" w14:textId="5088B6AA" w:rsidR="00CE6BF6" w:rsidRPr="00271CE5" w:rsidRDefault="00CE6BF6" w:rsidP="00271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auto"/>
          <w:sz w:val="20"/>
          <w:szCs w:val="20"/>
          <w:lang w:val="en-GB" w:eastAsia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pip3 install -e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git+git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github.com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vonHacht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yfinance.git@master#egg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yfinance</w:t>
      </w:r>
      <w:proofErr w:type="spellEnd"/>
    </w:p>
    <w:p w14:paraId="67A8EFF8" w14:textId="274B4096" w:rsidR="00271CE5" w:rsidRDefault="00271CE5" w:rsidP="004A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92B2C"/>
          <w:sz w:val="26"/>
          <w:szCs w:val="26"/>
          <w:lang w:val="en-GB" w:eastAsia="en-GB"/>
        </w:rPr>
      </w:pPr>
    </w:p>
    <w:p w14:paraId="0CF97A1C" w14:textId="5872FEE1" w:rsidR="00A21425" w:rsidRPr="004A6EBA" w:rsidRDefault="00A21425" w:rsidP="004A6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92B2C"/>
          <w:sz w:val="26"/>
          <w:szCs w:val="26"/>
          <w:lang w:val="en-GB" w:eastAsia="en-GB"/>
        </w:rPr>
      </w:pPr>
      <w:r w:rsidRPr="00A21425">
        <w:rPr>
          <w:rFonts w:ascii="Menlo" w:eastAsia="Times New Roman" w:hAnsi="Menlo" w:cs="Menlo"/>
          <w:color w:val="292B2C"/>
          <w:sz w:val="26"/>
          <w:szCs w:val="26"/>
          <w:lang w:val="en-GB" w:eastAsia="en-GB"/>
        </w:rPr>
        <w:t>https://github.com/ranaroussi/yfinance/issues/191</w:t>
      </w:r>
    </w:p>
    <w:p w14:paraId="1BA74F2E" w14:textId="77777777" w:rsidR="004A6EBA" w:rsidRPr="00E43867" w:rsidRDefault="004A6EBA" w:rsidP="008148C9">
      <w:pPr>
        <w:rPr>
          <w:sz w:val="22"/>
          <w:szCs w:val="22"/>
          <w:lang w:val="en-GB"/>
        </w:rPr>
      </w:pPr>
    </w:p>
    <w:sectPr w:rsidR="004A6EBA" w:rsidRPr="00E4386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15B8" w14:textId="77777777" w:rsidR="00A7052A" w:rsidRDefault="00A7052A">
      <w:r>
        <w:separator/>
      </w:r>
    </w:p>
    <w:p w14:paraId="518E0FC8" w14:textId="77777777" w:rsidR="00A7052A" w:rsidRDefault="00A7052A"/>
  </w:endnote>
  <w:endnote w:type="continuationSeparator" w:id="0">
    <w:p w14:paraId="6EBC1336" w14:textId="77777777" w:rsidR="00A7052A" w:rsidRDefault="00A7052A">
      <w:r>
        <w:continuationSeparator/>
      </w:r>
    </w:p>
    <w:p w14:paraId="4039FDB2" w14:textId="77777777" w:rsidR="00A7052A" w:rsidRDefault="00A70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B728C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BE0EE" w14:textId="77777777" w:rsidR="00A7052A" w:rsidRDefault="00A7052A">
      <w:r>
        <w:separator/>
      </w:r>
    </w:p>
    <w:p w14:paraId="5620F994" w14:textId="77777777" w:rsidR="00A7052A" w:rsidRDefault="00A7052A"/>
  </w:footnote>
  <w:footnote w:type="continuationSeparator" w:id="0">
    <w:p w14:paraId="6AC51F47" w14:textId="77777777" w:rsidR="00A7052A" w:rsidRDefault="00A7052A">
      <w:r>
        <w:continuationSeparator/>
      </w:r>
    </w:p>
    <w:p w14:paraId="274DD2B1" w14:textId="77777777" w:rsidR="00A7052A" w:rsidRDefault="00A705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C9"/>
    <w:rsid w:val="000F1FA7"/>
    <w:rsid w:val="000F312B"/>
    <w:rsid w:val="001834FA"/>
    <w:rsid w:val="00271CE5"/>
    <w:rsid w:val="004039B3"/>
    <w:rsid w:val="004A5B21"/>
    <w:rsid w:val="004A6EBA"/>
    <w:rsid w:val="007C0623"/>
    <w:rsid w:val="00807843"/>
    <w:rsid w:val="008148C9"/>
    <w:rsid w:val="008751CE"/>
    <w:rsid w:val="00A21425"/>
    <w:rsid w:val="00A7052A"/>
    <w:rsid w:val="00CE6BF6"/>
    <w:rsid w:val="00D42CFE"/>
    <w:rsid w:val="00E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0EFEB"/>
  <w15:chartTrackingRefBased/>
  <w15:docId w15:val="{A0263B81-B075-8D45-963D-93D2FD15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EBA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A6EB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7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Containers/com.microsoft.Word/Data/Library/Application%20Support/Microsoft/Office/16.0/DTS/en-GB%7b58D17552-9418-3046-918B-5170E6A593FB%7d/%7b4D53414A-0D4B-1A49-89D5-A3858F7223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{4D53414A-0D4B-1A49-89D5-A3858F722325}tf10002086.dotx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Trotter, Ben</cp:lastModifiedBy>
  <cp:revision>8</cp:revision>
  <dcterms:created xsi:type="dcterms:W3CDTF">2020-07-04T17:38:00Z</dcterms:created>
  <dcterms:modified xsi:type="dcterms:W3CDTF">2020-09-15T13:39:00Z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